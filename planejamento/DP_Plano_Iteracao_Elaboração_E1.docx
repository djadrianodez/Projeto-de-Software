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C50C4B" w:rsidP="00253DD1">
      <w:pPr>
        <w:pStyle w:val="Ttulo"/>
      </w:pPr>
      <w:proofErr w:type="spellStart"/>
      <w:proofErr w:type="gramStart"/>
      <w:r>
        <w:t>DoadorPE</w:t>
      </w:r>
      <w:proofErr w:type="spellEnd"/>
      <w:proofErr w:type="gram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8"/>
        <w:gridCol w:w="2358"/>
      </w:tblGrid>
      <w:tr w:rsidR="0095311D" w:rsidTr="002A2525">
        <w:tc>
          <w:tcPr>
            <w:tcW w:w="3769" w:type="pct"/>
            <w:shd w:val="clear" w:color="auto" w:fill="D9D9D9" w:themeFill="background1" w:themeFillShade="D9"/>
            <w:vAlign w:val="center"/>
          </w:tcPr>
          <w:p w:rsidR="0095311D" w:rsidRDefault="0095311D" w:rsidP="002A2525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231" w:type="pct"/>
            <w:shd w:val="clear" w:color="auto" w:fill="D9D9D9" w:themeFill="background1" w:themeFillShade="D9"/>
            <w:vAlign w:val="center"/>
          </w:tcPr>
          <w:p w:rsidR="0095311D" w:rsidRDefault="0095311D" w:rsidP="002A25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4E3E1D">
        <w:tc>
          <w:tcPr>
            <w:tcW w:w="3769" w:type="pct"/>
          </w:tcPr>
          <w:p w:rsidR="0095311D" w:rsidRDefault="0095311D" w:rsidP="00C567C0">
            <w:r>
              <w:t>Início da Iteração</w:t>
            </w:r>
          </w:p>
        </w:tc>
        <w:tc>
          <w:tcPr>
            <w:tcW w:w="1231" w:type="pct"/>
            <w:vAlign w:val="center"/>
          </w:tcPr>
          <w:p w:rsidR="0095311D" w:rsidRDefault="00253DD1" w:rsidP="00820755">
            <w:pPr>
              <w:jc w:val="center"/>
            </w:pPr>
            <w:r>
              <w:t>11</w:t>
            </w:r>
            <w:r w:rsidR="00650C08">
              <w:t>/</w:t>
            </w:r>
            <w:r>
              <w:t>05/2015</w:t>
            </w:r>
          </w:p>
        </w:tc>
      </w:tr>
      <w:tr w:rsidR="0095311D" w:rsidTr="004E3E1D">
        <w:tc>
          <w:tcPr>
            <w:tcW w:w="3769" w:type="pct"/>
          </w:tcPr>
          <w:p w:rsidR="00D33ED0" w:rsidRDefault="00D33ED0" w:rsidP="00C567C0">
            <w:pPr>
              <w:pStyle w:val="PargrafodaLista"/>
              <w:numPr>
                <w:ilvl w:val="0"/>
                <w:numId w:val="38"/>
              </w:numPr>
            </w:pPr>
            <w:r>
              <w:t>Alterar Plano projeto</w:t>
            </w:r>
          </w:p>
          <w:p w:rsidR="00D33ED0" w:rsidRDefault="00D33ED0" w:rsidP="00C567C0">
            <w:pPr>
              <w:pStyle w:val="PargrafodaLista"/>
              <w:numPr>
                <w:ilvl w:val="0"/>
                <w:numId w:val="38"/>
              </w:numPr>
            </w:pPr>
            <w:r>
              <w:t>Criar Plano de Interação E1</w:t>
            </w:r>
          </w:p>
          <w:p w:rsidR="00650C08" w:rsidRDefault="00D33ED0" w:rsidP="00C567C0">
            <w:pPr>
              <w:pStyle w:val="PargrafodaLista"/>
              <w:numPr>
                <w:ilvl w:val="0"/>
                <w:numId w:val="38"/>
              </w:numPr>
            </w:pPr>
            <w:r>
              <w:t>Lista de Itens</w:t>
            </w:r>
          </w:p>
          <w:p w:rsidR="00D33ED0" w:rsidRDefault="00D33ED0" w:rsidP="00820755">
            <w:pPr>
              <w:pStyle w:val="PargrafodaLista"/>
              <w:numPr>
                <w:ilvl w:val="0"/>
                <w:numId w:val="38"/>
              </w:numPr>
            </w:pPr>
            <w:r>
              <w:t>Ref</w:t>
            </w:r>
            <w:r w:rsidR="00EE3C33">
              <w:t xml:space="preserve">inamento requisito </w:t>
            </w:r>
            <w:r w:rsidR="00820755">
              <w:t>Compartilhar Carência</w:t>
            </w:r>
          </w:p>
          <w:p w:rsidR="008D14AD" w:rsidRDefault="008D14AD" w:rsidP="00C567C0">
            <w:pPr>
              <w:pStyle w:val="PargrafodaLista"/>
              <w:numPr>
                <w:ilvl w:val="0"/>
                <w:numId w:val="38"/>
              </w:numPr>
            </w:pPr>
            <w:r>
              <w:t>Projeto do caso de uso</w:t>
            </w:r>
            <w:r w:rsidR="00820755">
              <w:t xml:space="preserve"> </w:t>
            </w:r>
            <w:r w:rsidR="00820755">
              <w:t>Compartilhar Carência</w:t>
            </w:r>
          </w:p>
          <w:p w:rsidR="00145607" w:rsidRPr="00650C08" w:rsidRDefault="00145607" w:rsidP="00820755">
            <w:pPr>
              <w:pStyle w:val="PargrafodaLista"/>
              <w:numPr>
                <w:ilvl w:val="0"/>
                <w:numId w:val="38"/>
              </w:numPr>
            </w:pPr>
            <w:r>
              <w:t>Projeto do caso de uso</w:t>
            </w:r>
            <w:r w:rsidR="00820755">
              <w:t xml:space="preserve"> </w:t>
            </w:r>
            <w:r w:rsidR="00820755">
              <w:t>Compartilhar Carência</w:t>
            </w:r>
          </w:p>
        </w:tc>
        <w:tc>
          <w:tcPr>
            <w:tcW w:w="1231" w:type="pct"/>
            <w:vAlign w:val="center"/>
          </w:tcPr>
          <w:p w:rsidR="00650C08" w:rsidRPr="008D14AD" w:rsidRDefault="00253DD1" w:rsidP="00820755">
            <w:pPr>
              <w:jc w:val="center"/>
            </w:pPr>
            <w:r>
              <w:t>18</w:t>
            </w:r>
            <w:r w:rsidR="00650C08">
              <w:t>/</w:t>
            </w:r>
            <w:r>
              <w:t>05/2015</w:t>
            </w:r>
          </w:p>
        </w:tc>
      </w:tr>
      <w:tr w:rsidR="00650C08" w:rsidTr="004E3E1D">
        <w:tc>
          <w:tcPr>
            <w:tcW w:w="3769" w:type="pct"/>
          </w:tcPr>
          <w:p w:rsidR="00650C08" w:rsidRPr="00650C08" w:rsidRDefault="00D33ED0" w:rsidP="00820755">
            <w:pPr>
              <w:pStyle w:val="PargrafodaLista"/>
              <w:numPr>
                <w:ilvl w:val="0"/>
                <w:numId w:val="39"/>
              </w:numPr>
            </w:pPr>
            <w:proofErr w:type="gramStart"/>
            <w:r>
              <w:t>Implemen</w:t>
            </w:r>
            <w:bookmarkStart w:id="1" w:name="_GoBack"/>
            <w:bookmarkEnd w:id="1"/>
            <w:r>
              <w:t>tação</w:t>
            </w:r>
            <w:proofErr w:type="gramEnd"/>
            <w:r w:rsidR="00820755">
              <w:t xml:space="preserve"> Compartilhar Carência</w:t>
            </w:r>
          </w:p>
        </w:tc>
        <w:tc>
          <w:tcPr>
            <w:tcW w:w="1231" w:type="pct"/>
            <w:vAlign w:val="center"/>
          </w:tcPr>
          <w:p w:rsidR="00650C08" w:rsidRDefault="0052384D" w:rsidP="00820755">
            <w:pPr>
              <w:jc w:val="center"/>
            </w:pPr>
            <w:r>
              <w:t>2</w:t>
            </w:r>
            <w:r w:rsidR="00F3276A">
              <w:t>5</w:t>
            </w:r>
            <w:r w:rsidR="00650C08">
              <w:t>/</w:t>
            </w:r>
            <w:r w:rsidR="00D33ED0">
              <w:t>0</w:t>
            </w:r>
            <w:r w:rsidR="00F3276A">
              <w:t>5/2015</w:t>
            </w:r>
          </w:p>
        </w:tc>
      </w:tr>
      <w:tr w:rsidR="0095311D" w:rsidTr="004E3E1D">
        <w:tc>
          <w:tcPr>
            <w:tcW w:w="3769" w:type="pct"/>
          </w:tcPr>
          <w:p w:rsidR="0095311D" w:rsidRDefault="0095311D" w:rsidP="00C567C0">
            <w:r>
              <w:t>Final da Iteração</w:t>
            </w:r>
          </w:p>
        </w:tc>
        <w:tc>
          <w:tcPr>
            <w:tcW w:w="1231" w:type="pct"/>
            <w:vAlign w:val="center"/>
          </w:tcPr>
          <w:p w:rsidR="0095311D" w:rsidRDefault="00F3276A" w:rsidP="00820755">
            <w:pPr>
              <w:jc w:val="center"/>
            </w:pPr>
            <w:r>
              <w:t>01/06/2015</w:t>
            </w:r>
          </w:p>
        </w:tc>
      </w:tr>
    </w:tbl>
    <w:bookmarkEnd w:id="0"/>
    <w:p w:rsidR="00820755" w:rsidRDefault="00C567C0" w:rsidP="00820755">
      <w:pPr>
        <w:pStyle w:val="Corpodetexto"/>
      </w:pPr>
      <w:r>
        <w:br w:type="textWrapping" w:clear="all"/>
      </w:r>
    </w:p>
    <w:p w:rsidR="00D33ED0" w:rsidRDefault="0095311D" w:rsidP="00D33ED0">
      <w:pPr>
        <w:pStyle w:val="Ttulo1"/>
        <w:rPr>
          <w:b w:val="0"/>
        </w:rPr>
      </w:pPr>
      <w:r>
        <w:t>2.  Objetivos de Alto Nível</w:t>
      </w:r>
      <w:r w:rsidR="00D33ED0" w:rsidRPr="00D33ED0">
        <w:rPr>
          <w:b w:val="0"/>
        </w:rPr>
        <w:t xml:space="preserve"> 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>Refin</w:t>
      </w:r>
      <w:r w:rsidR="00C403AA">
        <w:t xml:space="preserve">ar os requisitos de </w:t>
      </w:r>
      <w:r w:rsidR="00820755">
        <w:t>Compartilhar Carência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>Alterar Plano de Interação, Li</w:t>
      </w:r>
      <w:r w:rsidR="00C403AA">
        <w:t xml:space="preserve">sta de Itens, Plano de </w:t>
      </w:r>
      <w:r w:rsidR="004D5A5B">
        <w:t>Projeto.</w:t>
      </w:r>
      <w:r w:rsidR="00C403AA">
        <w:t xml:space="preserve">   </w:t>
      </w:r>
    </w:p>
    <w:p w:rsidR="0095311D" w:rsidRDefault="0095311D" w:rsidP="00D33ED0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794" w:type="dxa"/>
        <w:jc w:val="center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134"/>
        <w:gridCol w:w="993"/>
        <w:gridCol w:w="1134"/>
        <w:gridCol w:w="708"/>
        <w:gridCol w:w="993"/>
        <w:gridCol w:w="1275"/>
        <w:gridCol w:w="1276"/>
      </w:tblGrid>
      <w:tr w:rsidR="001A331C" w:rsidTr="00555CA8">
        <w:trPr>
          <w:trHeight w:val="533"/>
          <w:jc w:val="center"/>
        </w:trPr>
        <w:tc>
          <w:tcPr>
            <w:tcW w:w="2281" w:type="dxa"/>
            <w:shd w:val="clear" w:color="auto" w:fill="D9D9D9"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A331C" w:rsidRPr="001A331C" w:rsidRDefault="001A331C" w:rsidP="00555CA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 w:rsidR="00820755" w:rsidRPr="00751041" w:rsidTr="00820755">
        <w:trPr>
          <w:trHeight w:val="255"/>
          <w:jc w:val="center"/>
        </w:trPr>
        <w:tc>
          <w:tcPr>
            <w:tcW w:w="2281" w:type="dxa"/>
            <w:noWrap/>
            <w:vAlign w:val="center"/>
          </w:tcPr>
          <w:p w:rsidR="00820755" w:rsidRPr="00D53E0D" w:rsidRDefault="00820755" w:rsidP="00A53E7B">
            <w:r>
              <w:t xml:space="preserve">Refinamento do caso de uso </w:t>
            </w:r>
            <w:r w:rsidR="00A53E7B">
              <w:t>Compartilhar Carência</w:t>
            </w:r>
            <w:r>
              <w:t xml:space="preserve"> 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Alta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2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Iniciado</w:t>
            </w:r>
          </w:p>
        </w:tc>
        <w:tc>
          <w:tcPr>
            <w:tcW w:w="708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E1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Adriano/</w:t>
            </w:r>
            <w:proofErr w:type="spellStart"/>
            <w:r>
              <w:t>Waltson</w:t>
            </w:r>
            <w:proofErr w:type="spellEnd"/>
          </w:p>
        </w:tc>
        <w:tc>
          <w:tcPr>
            <w:tcW w:w="1275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 w:rsidRPr="00D53E0D">
              <w:t>2</w:t>
            </w:r>
            <w:proofErr w:type="gramEnd"/>
          </w:p>
        </w:tc>
        <w:tc>
          <w:tcPr>
            <w:tcW w:w="1276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2</w:t>
            </w:r>
          </w:p>
        </w:tc>
      </w:tr>
      <w:tr w:rsidR="00820755" w:rsidRPr="00751041" w:rsidTr="00820755">
        <w:trPr>
          <w:trHeight w:val="255"/>
          <w:jc w:val="center"/>
        </w:trPr>
        <w:tc>
          <w:tcPr>
            <w:tcW w:w="2281" w:type="dxa"/>
            <w:noWrap/>
            <w:vAlign w:val="center"/>
          </w:tcPr>
          <w:p w:rsidR="00820755" w:rsidRPr="00D53E0D" w:rsidRDefault="00820755" w:rsidP="00820755">
            <w:r>
              <w:t>Atualizar Lista de Riscos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Alta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Iniciado</w:t>
            </w:r>
          </w:p>
        </w:tc>
        <w:tc>
          <w:tcPr>
            <w:tcW w:w="708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E1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2736DC">
            <w:pPr>
              <w:jc w:val="center"/>
            </w:pPr>
            <w:r>
              <w:t>Adriano/</w:t>
            </w:r>
            <w:proofErr w:type="spellStart"/>
            <w:r>
              <w:t>Waltson</w:t>
            </w:r>
            <w:proofErr w:type="spellEnd"/>
          </w:p>
        </w:tc>
        <w:tc>
          <w:tcPr>
            <w:tcW w:w="1275" w:type="dxa"/>
            <w:noWrap/>
            <w:vAlign w:val="center"/>
          </w:tcPr>
          <w:p w:rsidR="00820755" w:rsidRPr="00D53E0D" w:rsidRDefault="00820755" w:rsidP="00A53E7B">
            <w:pPr>
              <w:jc w:val="center"/>
            </w:pPr>
            <w:r>
              <w:t>1/</w:t>
            </w:r>
            <w:r w:rsidR="00A53E7B">
              <w:t>2</w:t>
            </w:r>
            <w:r>
              <w:t xml:space="preserve"> de hora</w:t>
            </w:r>
          </w:p>
        </w:tc>
        <w:tc>
          <w:tcPr>
            <w:tcW w:w="1276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20755" w:rsidRPr="00751041" w:rsidTr="00820755">
        <w:trPr>
          <w:trHeight w:val="255"/>
          <w:jc w:val="center"/>
        </w:trPr>
        <w:tc>
          <w:tcPr>
            <w:tcW w:w="2281" w:type="dxa"/>
            <w:noWrap/>
            <w:vAlign w:val="center"/>
          </w:tcPr>
          <w:p w:rsidR="00820755" w:rsidRPr="00D53E0D" w:rsidRDefault="00820755" w:rsidP="00820755">
            <w:r w:rsidRPr="00D53E0D">
              <w:t>Alteração Lista de Itens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Alta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Iniciado</w:t>
            </w:r>
          </w:p>
        </w:tc>
        <w:tc>
          <w:tcPr>
            <w:tcW w:w="708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E1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2736DC">
            <w:pPr>
              <w:jc w:val="center"/>
            </w:pPr>
            <w:r>
              <w:t>Adriano/</w:t>
            </w:r>
            <w:proofErr w:type="spellStart"/>
            <w:r>
              <w:t>Waltson</w:t>
            </w:r>
            <w:proofErr w:type="spellEnd"/>
          </w:p>
        </w:tc>
        <w:tc>
          <w:tcPr>
            <w:tcW w:w="1275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76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20755" w:rsidRPr="00751041" w:rsidTr="00820755">
        <w:trPr>
          <w:trHeight w:val="255"/>
          <w:jc w:val="center"/>
        </w:trPr>
        <w:tc>
          <w:tcPr>
            <w:tcW w:w="2281" w:type="dxa"/>
            <w:noWrap/>
            <w:vAlign w:val="center"/>
          </w:tcPr>
          <w:p w:rsidR="00820755" w:rsidRPr="00D53E0D" w:rsidRDefault="00820755" w:rsidP="00820755">
            <w:r>
              <w:t>Atualizar Plano de Projeto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Alta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Iniciado</w:t>
            </w:r>
          </w:p>
        </w:tc>
        <w:tc>
          <w:tcPr>
            <w:tcW w:w="708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E1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2736DC">
            <w:pPr>
              <w:jc w:val="center"/>
            </w:pPr>
            <w:r>
              <w:t>Adriano/</w:t>
            </w:r>
            <w:proofErr w:type="spellStart"/>
            <w:r>
              <w:t>Waltson</w:t>
            </w:r>
            <w:proofErr w:type="spellEnd"/>
          </w:p>
        </w:tc>
        <w:tc>
          <w:tcPr>
            <w:tcW w:w="1275" w:type="dxa"/>
            <w:noWrap/>
            <w:vAlign w:val="center"/>
          </w:tcPr>
          <w:p w:rsidR="00820755" w:rsidRPr="00D53E0D" w:rsidRDefault="00A53E7B" w:rsidP="00A53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76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20755" w:rsidRPr="00751041" w:rsidTr="00820755">
        <w:trPr>
          <w:trHeight w:val="255"/>
          <w:jc w:val="center"/>
        </w:trPr>
        <w:tc>
          <w:tcPr>
            <w:tcW w:w="2281" w:type="dxa"/>
            <w:noWrap/>
            <w:vAlign w:val="center"/>
          </w:tcPr>
          <w:p w:rsidR="00820755" w:rsidRPr="00D53E0D" w:rsidRDefault="00820755" w:rsidP="00820755">
            <w:r>
              <w:t>Documento de Iteração E1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Alta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2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Iniciado</w:t>
            </w:r>
          </w:p>
        </w:tc>
        <w:tc>
          <w:tcPr>
            <w:tcW w:w="708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E1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2736DC">
            <w:pPr>
              <w:jc w:val="center"/>
            </w:pPr>
            <w:r>
              <w:t>Adriano/</w:t>
            </w:r>
            <w:proofErr w:type="spellStart"/>
            <w:r>
              <w:t>Waltson</w:t>
            </w:r>
            <w:proofErr w:type="spellEnd"/>
          </w:p>
        </w:tc>
        <w:tc>
          <w:tcPr>
            <w:tcW w:w="1275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 w:rsidRPr="00D53E0D">
              <w:t>2</w:t>
            </w:r>
            <w:proofErr w:type="gramEnd"/>
          </w:p>
        </w:tc>
        <w:tc>
          <w:tcPr>
            <w:tcW w:w="1276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2</w:t>
            </w:r>
          </w:p>
        </w:tc>
      </w:tr>
      <w:tr w:rsidR="00820755" w:rsidRPr="00751041" w:rsidTr="00820755">
        <w:trPr>
          <w:trHeight w:val="255"/>
          <w:jc w:val="center"/>
        </w:trPr>
        <w:tc>
          <w:tcPr>
            <w:tcW w:w="2281" w:type="dxa"/>
            <w:noWrap/>
            <w:vAlign w:val="center"/>
          </w:tcPr>
          <w:p w:rsidR="00820755" w:rsidRPr="00D53E0D" w:rsidRDefault="00820755" w:rsidP="00820755">
            <w:proofErr w:type="gramStart"/>
            <w:r w:rsidRPr="00D53E0D">
              <w:t>Implemen</w:t>
            </w:r>
            <w:r>
              <w:t>tação</w:t>
            </w:r>
            <w:proofErr w:type="gramEnd"/>
            <w:r>
              <w:t xml:space="preserve"> do requisito </w:t>
            </w:r>
            <w:r w:rsidR="00A53E7B">
              <w:t xml:space="preserve">do </w:t>
            </w:r>
            <w:r w:rsidR="00A53E7B">
              <w:t>Compartilhar Carência</w:t>
            </w:r>
            <w:r>
              <w:t>.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Alta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A53E7B" w:rsidP="00A53E7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820755" w:rsidRPr="00D53E0D" w:rsidRDefault="00A53E7B" w:rsidP="00820755">
            <w:pPr>
              <w:jc w:val="center"/>
            </w:pPr>
            <w:r>
              <w:t>Em andamento</w:t>
            </w:r>
          </w:p>
        </w:tc>
        <w:tc>
          <w:tcPr>
            <w:tcW w:w="708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 w:rsidRPr="00D53E0D">
              <w:t>E1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2736DC">
            <w:pPr>
              <w:jc w:val="center"/>
            </w:pPr>
            <w:r>
              <w:t>Adriano/</w:t>
            </w:r>
            <w:proofErr w:type="spellStart"/>
            <w:r>
              <w:t>Waltson</w:t>
            </w:r>
            <w:proofErr w:type="spellEnd"/>
          </w:p>
        </w:tc>
        <w:tc>
          <w:tcPr>
            <w:tcW w:w="1275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</w:p>
        </w:tc>
        <w:tc>
          <w:tcPr>
            <w:tcW w:w="1276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820755" w:rsidRPr="00751041" w:rsidTr="00820755">
        <w:trPr>
          <w:trHeight w:val="255"/>
          <w:jc w:val="center"/>
        </w:trPr>
        <w:tc>
          <w:tcPr>
            <w:tcW w:w="2281" w:type="dxa"/>
            <w:noWrap/>
            <w:vAlign w:val="center"/>
          </w:tcPr>
          <w:p w:rsidR="00820755" w:rsidRPr="00D53E0D" w:rsidRDefault="00820755" w:rsidP="00820755">
            <w:r>
              <w:t xml:space="preserve">Projeto do caso de uso </w:t>
            </w:r>
            <w:r w:rsidR="00A53E7B">
              <w:t>Compartilhar Carência</w:t>
            </w:r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Alta</w:t>
            </w:r>
          </w:p>
        </w:tc>
        <w:tc>
          <w:tcPr>
            <w:tcW w:w="993" w:type="dxa"/>
            <w:noWrap/>
            <w:vAlign w:val="center"/>
          </w:tcPr>
          <w:p w:rsidR="00820755" w:rsidRDefault="00820755" w:rsidP="00820755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Iniciado</w:t>
            </w:r>
          </w:p>
        </w:tc>
        <w:tc>
          <w:tcPr>
            <w:tcW w:w="708" w:type="dxa"/>
            <w:noWrap/>
            <w:vAlign w:val="center"/>
          </w:tcPr>
          <w:p w:rsidR="00820755" w:rsidRPr="00D53E0D" w:rsidRDefault="00820755" w:rsidP="00820755">
            <w:pPr>
              <w:jc w:val="center"/>
            </w:pPr>
            <w:r>
              <w:t>E1</w:t>
            </w:r>
          </w:p>
        </w:tc>
        <w:tc>
          <w:tcPr>
            <w:tcW w:w="993" w:type="dxa"/>
            <w:noWrap/>
            <w:vAlign w:val="center"/>
          </w:tcPr>
          <w:p w:rsidR="00820755" w:rsidRPr="00D53E0D" w:rsidRDefault="00820755" w:rsidP="002736DC">
            <w:pPr>
              <w:jc w:val="center"/>
            </w:pPr>
            <w:r>
              <w:t>Adriano/</w:t>
            </w:r>
            <w:proofErr w:type="spellStart"/>
            <w:r>
              <w:t>Waltson</w:t>
            </w:r>
            <w:proofErr w:type="spellEnd"/>
          </w:p>
        </w:tc>
        <w:tc>
          <w:tcPr>
            <w:tcW w:w="1275" w:type="dxa"/>
            <w:noWrap/>
            <w:vAlign w:val="center"/>
          </w:tcPr>
          <w:p w:rsidR="00820755" w:rsidRPr="00D53E0D" w:rsidRDefault="00A53E7B" w:rsidP="00A53E7B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276" w:type="dxa"/>
            <w:noWrap/>
            <w:vAlign w:val="center"/>
          </w:tcPr>
          <w:p w:rsidR="00820755" w:rsidRDefault="00A53E7B" w:rsidP="00A53E7B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Tr="00555CA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Problema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 w:rsidTr="00555CA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CA188A" w:rsidP="00820755">
            <w:pPr>
              <w:pStyle w:val="Corpodetexto"/>
              <w:ind w:left="0"/>
            </w:pPr>
            <w:r>
              <w:t>Problemas na IDE (Eclipse) na hora da apresentação do protótipo em sala de aula.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820755" w:rsidP="00820755">
            <w:pPr>
              <w:pStyle w:val="Corpodetexto"/>
              <w:ind w:left="0"/>
              <w:jc w:val="center"/>
            </w:pPr>
            <w:r>
              <w:t>30</w:t>
            </w:r>
            <w:r w:rsidR="00C403AA">
              <w:t>%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820755" w:rsidP="00FE6C5D">
            <w:pPr>
              <w:pStyle w:val="Corpodetexto"/>
              <w:ind w:left="0"/>
              <w:jc w:val="center"/>
            </w:pPr>
            <w:r>
              <w:t>Clonar Projeto no outro Notebook</w:t>
            </w:r>
            <w:r w:rsidR="00FE6C5D">
              <w:t xml:space="preserve"> e Ambiente de Configuração </w:t>
            </w:r>
            <w:r w:rsidR="00C403AA">
              <w:t xml:space="preserve">imediatamente para </w:t>
            </w:r>
            <w:r w:rsidR="00FE6C5D">
              <w:t>evitar</w:t>
            </w:r>
            <w:r w:rsidR="00C403AA">
              <w:t xml:space="preserve"> risco</w:t>
            </w:r>
            <w:r w:rsidR="00FE6C5D">
              <w:t>s</w:t>
            </w:r>
            <w:r w:rsidR="00C403AA">
              <w:t xml:space="preserve"> </w:t>
            </w:r>
            <w:r w:rsidR="00FE6C5D">
              <w:t>na</w:t>
            </w:r>
            <w:r w:rsidR="00C403AA">
              <w:t xml:space="preserve"> entrega dos artefatos.</w:t>
            </w:r>
          </w:p>
        </w:tc>
      </w:tr>
    </w:tbl>
    <w:p w:rsidR="006F1A7B" w:rsidRDefault="0095311D" w:rsidP="005F5ED0">
      <w:pPr>
        <w:pStyle w:val="Ttulo1"/>
      </w:pPr>
      <w:r>
        <w:t>5.  Critérios de Avaliação</w:t>
      </w:r>
    </w:p>
    <w:p w:rsidR="0095311D" w:rsidRPr="0033435E" w:rsidRDefault="0033435E">
      <w:pPr>
        <w:pStyle w:val="Ttulo2"/>
        <w:rPr>
          <w:b w:val="0"/>
        </w:rPr>
      </w:pPr>
      <w:r>
        <w:rPr>
          <w:b w:val="0"/>
        </w:rPr>
        <w:t>O Documento de</w:t>
      </w:r>
      <w:r w:rsidR="00D7058D" w:rsidRPr="0033435E">
        <w:rPr>
          <w:b w:val="0"/>
        </w:rPr>
        <w:t xml:space="preserve"> Plano da interação Atual </w:t>
      </w:r>
      <w:r w:rsidR="00FD6B35" w:rsidRPr="0033435E">
        <w:rPr>
          <w:b w:val="0"/>
        </w:rPr>
        <w:t>deverá conter os principais requisitos, separados por estimativa de entrega (release)</w:t>
      </w:r>
      <w:r w:rsidR="0095311D" w:rsidRPr="0033435E">
        <w:rPr>
          <w:b w:val="0"/>
        </w:rPr>
        <w:t>.</w:t>
      </w:r>
    </w:p>
    <w:p w:rsidR="00FD6B35" w:rsidRPr="0033435E" w:rsidRDefault="00FD6B35" w:rsidP="00FD6B35">
      <w:pPr>
        <w:pStyle w:val="Ttulo2"/>
        <w:rPr>
          <w:b w:val="0"/>
        </w:rPr>
      </w:pPr>
      <w:r w:rsidRPr="0033435E">
        <w:rPr>
          <w:b w:val="0"/>
        </w:rPr>
        <w:t xml:space="preserve">Os </w:t>
      </w:r>
      <w:r w:rsidR="00D7058D" w:rsidRPr="0033435E">
        <w:rPr>
          <w:b w:val="0"/>
        </w:rPr>
        <w:t>Requisitos</w:t>
      </w:r>
      <w:r w:rsidRPr="0033435E">
        <w:rPr>
          <w:b w:val="0"/>
        </w:rPr>
        <w:t xml:space="preserve"> com prioridade alta deverão ser apresentados ao final da iteração</w:t>
      </w:r>
    </w:p>
    <w:p w:rsidR="00FD6B35" w:rsidRPr="00FD6B35" w:rsidRDefault="00FD6B35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6956"/>
      </w:tblGrid>
      <w:tr w:rsidR="0095311D" w:rsidRPr="00C64741" w:rsidTr="00555CA8">
        <w:tc>
          <w:tcPr>
            <w:tcW w:w="1368" w:type="pct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632" w:type="pct"/>
          </w:tcPr>
          <w:p w:rsidR="0095311D" w:rsidRPr="00650C08" w:rsidRDefault="006F1A7B" w:rsidP="00D7058D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</w:t>
            </w:r>
            <w:r w:rsidR="00D7058D">
              <w:rPr>
                <w:iCs/>
                <w:color w:val="000000" w:themeColor="text1"/>
              </w:rPr>
              <w:t xml:space="preserve">Documentação junto com Entrega Funcional 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555CA8">
        <w:tc>
          <w:tcPr>
            <w:tcW w:w="1368" w:type="pct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6B699B">
              <w:t xml:space="preserve"> </w:t>
            </w:r>
            <w:proofErr w:type="gramStart"/>
            <w:r w:rsidR="006B699B">
              <w:t>2</w:t>
            </w:r>
            <w:proofErr w:type="gramEnd"/>
          </w:p>
        </w:tc>
        <w:tc>
          <w:tcPr>
            <w:tcW w:w="3632" w:type="pct"/>
          </w:tcPr>
          <w:p w:rsidR="0095311D" w:rsidRDefault="006B699B" w:rsidP="00D7058D">
            <w:pPr>
              <w:spacing w:before="40" w:after="40"/>
              <w:rPr>
                <w:iCs/>
              </w:rPr>
            </w:pPr>
            <w:r>
              <w:rPr>
                <w:iCs/>
              </w:rPr>
              <w:t>15</w:t>
            </w:r>
            <w:r w:rsidR="006F1A7B">
              <w:rPr>
                <w:iCs/>
              </w:rPr>
              <w:t>/</w:t>
            </w:r>
            <w:r>
              <w:rPr>
                <w:iCs/>
              </w:rPr>
              <w:t>06/2015</w:t>
            </w:r>
          </w:p>
        </w:tc>
      </w:tr>
      <w:tr w:rsidR="00B32767" w:rsidRPr="00C64741" w:rsidTr="00555CA8">
        <w:tc>
          <w:tcPr>
            <w:tcW w:w="1368" w:type="pct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632" w:type="pct"/>
          </w:tcPr>
          <w:p w:rsidR="00B32767" w:rsidRPr="006F1A7B" w:rsidRDefault="00555CA8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Adriano Vasconcelos, </w:t>
            </w:r>
            <w:proofErr w:type="spellStart"/>
            <w:r>
              <w:rPr>
                <w:iCs/>
              </w:rPr>
              <w:t>Waltson</w:t>
            </w:r>
            <w:proofErr w:type="spellEnd"/>
            <w:r>
              <w:rPr>
                <w:iCs/>
              </w:rPr>
              <w:t xml:space="preserve"> Silva</w:t>
            </w:r>
            <w:r w:rsidR="00253DD1">
              <w:rPr>
                <w:iCs/>
              </w:rPr>
              <w:t xml:space="preserve"> </w:t>
            </w:r>
            <w:r w:rsidR="00676197">
              <w:rPr>
                <w:iCs/>
              </w:rPr>
              <w:t xml:space="preserve">e o Professor </w:t>
            </w:r>
            <w:proofErr w:type="spellStart"/>
            <w:r w:rsidR="00676197">
              <w:rPr>
                <w:iCs/>
              </w:rPr>
              <w:t>Jarley</w:t>
            </w:r>
            <w:proofErr w:type="spellEnd"/>
            <w:r w:rsidR="00676197">
              <w:rPr>
                <w:iCs/>
              </w:rPr>
              <w:t>.</w:t>
            </w:r>
          </w:p>
        </w:tc>
      </w:tr>
      <w:tr w:rsidR="00676197" w:rsidRPr="00650C08" w:rsidTr="00555CA8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p w:rsidR="00676197" w:rsidRPr="00F8546E" w:rsidRDefault="00676197" w:rsidP="00B32767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320" w:rsidRDefault="009D1320">
      <w:r>
        <w:separator/>
      </w:r>
    </w:p>
  </w:endnote>
  <w:endnote w:type="continuationSeparator" w:id="0">
    <w:p w:rsidR="009D1320" w:rsidRDefault="009D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065872">
          <w:pPr>
            <w:jc w:val="center"/>
          </w:pPr>
          <w:r>
            <w:sym w:font="Symbol" w:char="F0D3"/>
          </w:r>
          <w:proofErr w:type="spellStart"/>
          <w:proofErr w:type="gramStart"/>
          <w:r w:rsidR="00065872">
            <w:t>DoadorPE</w:t>
          </w:r>
          <w:proofErr w:type="spellEnd"/>
          <w:proofErr w:type="gramEnd"/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075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D5A5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D5A5B" w:rsidRPr="004D5A5B">
            <w:rPr>
              <w:rStyle w:val="Nmerodepgina"/>
              <w:noProof/>
              <w:lang w:val="en-US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320" w:rsidRDefault="009D1320">
      <w:r>
        <w:separator/>
      </w:r>
    </w:p>
  </w:footnote>
  <w:footnote w:type="continuationSeparator" w:id="0">
    <w:p w:rsidR="009D1320" w:rsidRDefault="009D1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04D04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proofErr w:type="gramStart"/>
          <w:r>
            <w:t>DoadorPE</w:t>
          </w:r>
          <w:proofErr w:type="spellEnd"/>
          <w:proofErr w:type="gramEnd"/>
        </w:p>
      </w:tc>
      <w:tc>
        <w:tcPr>
          <w:tcW w:w="3179" w:type="dxa"/>
        </w:tcPr>
        <w:p w:rsidR="00253DD1" w:rsidRDefault="00253DD1" w:rsidP="008C1860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253DD1" w:rsidRDefault="0095311D" w:rsidP="00650C08">
          <w:r>
            <w:t xml:space="preserve">  Data:</w:t>
          </w:r>
          <w:proofErr w:type="gramStart"/>
          <w:r>
            <w:t xml:space="preserve">  </w:t>
          </w:r>
          <w:proofErr w:type="gramEnd"/>
          <w:r w:rsidR="00253DD1">
            <w:t>18/05/2015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3"/>
  </w:num>
  <w:num w:numId="18">
    <w:abstractNumId w:val="10"/>
  </w:num>
  <w:num w:numId="19">
    <w:abstractNumId w:val="19"/>
  </w:num>
  <w:num w:numId="20">
    <w:abstractNumId w:val="13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9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6"/>
  </w:num>
  <w:num w:numId="39">
    <w:abstractNumId w:val="26"/>
  </w:num>
  <w:num w:numId="40">
    <w:abstractNumId w:val="7"/>
  </w:num>
  <w:num w:numId="41">
    <w:abstractNumId w:val="3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14013"/>
    <w:rsid w:val="00044988"/>
    <w:rsid w:val="00065872"/>
    <w:rsid w:val="0008563E"/>
    <w:rsid w:val="000951E8"/>
    <w:rsid w:val="000F772C"/>
    <w:rsid w:val="00100D5A"/>
    <w:rsid w:val="00145607"/>
    <w:rsid w:val="001A2694"/>
    <w:rsid w:val="001A331C"/>
    <w:rsid w:val="001A629C"/>
    <w:rsid w:val="001F7F6B"/>
    <w:rsid w:val="00206BB8"/>
    <w:rsid w:val="00247F67"/>
    <w:rsid w:val="00253DD1"/>
    <w:rsid w:val="002A2525"/>
    <w:rsid w:val="002D5687"/>
    <w:rsid w:val="00321B1D"/>
    <w:rsid w:val="00325FF5"/>
    <w:rsid w:val="0033435E"/>
    <w:rsid w:val="004901D6"/>
    <w:rsid w:val="004C6480"/>
    <w:rsid w:val="004D5A5B"/>
    <w:rsid w:val="004E3E1D"/>
    <w:rsid w:val="004F3619"/>
    <w:rsid w:val="005005E6"/>
    <w:rsid w:val="0052384D"/>
    <w:rsid w:val="00530AC5"/>
    <w:rsid w:val="0054217B"/>
    <w:rsid w:val="00553C7F"/>
    <w:rsid w:val="00555CA8"/>
    <w:rsid w:val="0056790B"/>
    <w:rsid w:val="005B1B57"/>
    <w:rsid w:val="005B7CBA"/>
    <w:rsid w:val="005C6E4D"/>
    <w:rsid w:val="005D5CFE"/>
    <w:rsid w:val="005E24A3"/>
    <w:rsid w:val="005F2123"/>
    <w:rsid w:val="005F5ED0"/>
    <w:rsid w:val="00604D04"/>
    <w:rsid w:val="00611555"/>
    <w:rsid w:val="00624278"/>
    <w:rsid w:val="00650C08"/>
    <w:rsid w:val="00676197"/>
    <w:rsid w:val="006B699B"/>
    <w:rsid w:val="006B7BD4"/>
    <w:rsid w:val="006C12D7"/>
    <w:rsid w:val="006E7A6A"/>
    <w:rsid w:val="006F1A7B"/>
    <w:rsid w:val="007217F9"/>
    <w:rsid w:val="00751041"/>
    <w:rsid w:val="00780513"/>
    <w:rsid w:val="007D225C"/>
    <w:rsid w:val="007D6974"/>
    <w:rsid w:val="007E6E8A"/>
    <w:rsid w:val="007F5601"/>
    <w:rsid w:val="00820755"/>
    <w:rsid w:val="008443E4"/>
    <w:rsid w:val="008956D3"/>
    <w:rsid w:val="008A7A78"/>
    <w:rsid w:val="008C1860"/>
    <w:rsid w:val="008D14AD"/>
    <w:rsid w:val="00917463"/>
    <w:rsid w:val="009310F6"/>
    <w:rsid w:val="0095311D"/>
    <w:rsid w:val="00993DB8"/>
    <w:rsid w:val="009C7EFC"/>
    <w:rsid w:val="009D1320"/>
    <w:rsid w:val="009E308F"/>
    <w:rsid w:val="009E5995"/>
    <w:rsid w:val="00A127F1"/>
    <w:rsid w:val="00A47807"/>
    <w:rsid w:val="00A53E7B"/>
    <w:rsid w:val="00A964FB"/>
    <w:rsid w:val="00AB5829"/>
    <w:rsid w:val="00B11ECF"/>
    <w:rsid w:val="00B20A98"/>
    <w:rsid w:val="00B32767"/>
    <w:rsid w:val="00B46D12"/>
    <w:rsid w:val="00B828A1"/>
    <w:rsid w:val="00B8304B"/>
    <w:rsid w:val="00B915A5"/>
    <w:rsid w:val="00BE5EEB"/>
    <w:rsid w:val="00BF605C"/>
    <w:rsid w:val="00C21148"/>
    <w:rsid w:val="00C403AA"/>
    <w:rsid w:val="00C44506"/>
    <w:rsid w:val="00C50C4B"/>
    <w:rsid w:val="00C567C0"/>
    <w:rsid w:val="00C60E1E"/>
    <w:rsid w:val="00C64741"/>
    <w:rsid w:val="00C879F6"/>
    <w:rsid w:val="00CA188A"/>
    <w:rsid w:val="00D229F0"/>
    <w:rsid w:val="00D33ED0"/>
    <w:rsid w:val="00D53A19"/>
    <w:rsid w:val="00D55AD9"/>
    <w:rsid w:val="00D7058D"/>
    <w:rsid w:val="00D74A44"/>
    <w:rsid w:val="00DA59DB"/>
    <w:rsid w:val="00DB51B4"/>
    <w:rsid w:val="00DC1CF8"/>
    <w:rsid w:val="00E27A4A"/>
    <w:rsid w:val="00E35017"/>
    <w:rsid w:val="00E36047"/>
    <w:rsid w:val="00EB43AA"/>
    <w:rsid w:val="00ED0FF2"/>
    <w:rsid w:val="00EE3C33"/>
    <w:rsid w:val="00EE72EA"/>
    <w:rsid w:val="00F14E64"/>
    <w:rsid w:val="00F3276A"/>
    <w:rsid w:val="00F32F68"/>
    <w:rsid w:val="00F44DE3"/>
    <w:rsid w:val="00F6558A"/>
    <w:rsid w:val="00F742F9"/>
    <w:rsid w:val="00F8546E"/>
    <w:rsid w:val="00FD6B35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grame">
    <w:name w:val="grame"/>
    <w:basedOn w:val="Fontepargpadro"/>
    <w:rsid w:val="00D33ED0"/>
  </w:style>
  <w:style w:type="character" w:customStyle="1" w:styleId="Ttulo1Char">
    <w:name w:val="Título 1 Char"/>
    <w:basedOn w:val="Fontepargpadro"/>
    <w:link w:val="Ttulo1"/>
    <w:rsid w:val="00D33ED0"/>
    <w:rPr>
      <w:rFonts w:ascii="Arial" w:hAnsi="Arial"/>
      <w:b/>
      <w:sz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grame">
    <w:name w:val="grame"/>
    <w:basedOn w:val="Fontepargpadro"/>
    <w:rsid w:val="00D33ED0"/>
  </w:style>
  <w:style w:type="character" w:customStyle="1" w:styleId="Ttulo1Char">
    <w:name w:val="Título 1 Char"/>
    <w:basedOn w:val="Fontepargpadro"/>
    <w:link w:val="Ttulo1"/>
    <w:rsid w:val="00D33ED0"/>
    <w:rPr>
      <w:rFonts w:ascii="Arial" w:hAnsi="Arial"/>
      <w:b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BF45-A4D3-475A-8232-7A451DFB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djadrianodez</cp:lastModifiedBy>
  <cp:revision>2</cp:revision>
  <cp:lastPrinted>2014-08-18T21:53:00Z</cp:lastPrinted>
  <dcterms:created xsi:type="dcterms:W3CDTF">2015-06-08T20:18:00Z</dcterms:created>
  <dcterms:modified xsi:type="dcterms:W3CDTF">2015-06-08T20:18:00Z</dcterms:modified>
</cp:coreProperties>
</file>