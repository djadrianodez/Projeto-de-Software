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5B0992" w:rsidRDefault="00363FFA" w:rsidP="007F5601">
      <w:pPr>
        <w:pStyle w:val="Ttulo3"/>
        <w:rPr>
          <w:b/>
        </w:rPr>
      </w:pPr>
      <w:proofErr w:type="spellStart"/>
      <w:proofErr w:type="gramStart"/>
      <w:r w:rsidRPr="005B0992">
        <w:rPr>
          <w:b/>
        </w:rPr>
        <w:t>DoadorPE</w:t>
      </w:r>
      <w:proofErr w:type="spellEnd"/>
      <w:proofErr w:type="gramEnd"/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 w:rsidR="000E6692">
        <w:t>Principal Marcos</w:t>
      </w:r>
    </w:p>
    <w:tbl>
      <w:tblPr>
        <w:tblW w:w="6480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775EF6">
        <w:trPr>
          <w:jc w:val="center"/>
        </w:trPr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09/03/2015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16/03/2015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23/03/2015</w:t>
            </w:r>
          </w:p>
          <w:p w:rsidR="00650C08" w:rsidRDefault="00650C08" w:rsidP="006A41FD">
            <w:pPr>
              <w:jc w:val="center"/>
            </w:pPr>
          </w:p>
        </w:tc>
      </w:tr>
      <w:tr w:rsidR="00650C08" w:rsidTr="00775EF6">
        <w:trPr>
          <w:jc w:val="center"/>
        </w:trPr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  <w:vAlign w:val="center"/>
          </w:tcPr>
          <w:p w:rsidR="00650C08" w:rsidRDefault="00363FFA" w:rsidP="006A41FD">
            <w:pPr>
              <w:jc w:val="center"/>
            </w:pPr>
            <w:r>
              <w:t>30/03</w:t>
            </w:r>
            <w:r w:rsidR="00EC2B2A">
              <w:t>/2015</w:t>
            </w:r>
          </w:p>
        </w:tc>
      </w:tr>
      <w:tr w:rsidR="00650C08" w:rsidRPr="00650C08" w:rsidTr="00775EF6">
        <w:trPr>
          <w:jc w:val="center"/>
        </w:trPr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proofErr w:type="gramStart"/>
            <w:r>
              <w:t>Implementação</w:t>
            </w:r>
            <w:proofErr w:type="gramEnd"/>
            <w:r>
              <w:t xml:space="preserve"> dos Protótipos da GUI</w:t>
            </w:r>
          </w:p>
        </w:tc>
        <w:tc>
          <w:tcPr>
            <w:tcW w:w="1872" w:type="dxa"/>
            <w:vAlign w:val="center"/>
          </w:tcPr>
          <w:p w:rsidR="00650C08" w:rsidRDefault="00363FFA" w:rsidP="006A41FD">
            <w:pPr>
              <w:jc w:val="center"/>
            </w:pPr>
            <w:r>
              <w:t>06</w:t>
            </w:r>
            <w:r w:rsidR="00186B7C">
              <w:t>/04/2015</w:t>
            </w:r>
          </w:p>
        </w:tc>
      </w:tr>
      <w:tr w:rsidR="00B02F0D" w:rsidTr="00775EF6">
        <w:trPr>
          <w:jc w:val="center"/>
        </w:trPr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Entrega parcial da versão</w:t>
            </w:r>
          </w:p>
        </w:tc>
        <w:tc>
          <w:tcPr>
            <w:tcW w:w="1872" w:type="dxa"/>
            <w:vAlign w:val="center"/>
          </w:tcPr>
          <w:p w:rsidR="00B02F0D" w:rsidRDefault="00B02F0D" w:rsidP="006A41FD">
            <w:pPr>
              <w:jc w:val="center"/>
            </w:pPr>
            <w:r>
              <w:t>13/04/2015</w:t>
            </w:r>
          </w:p>
        </w:tc>
      </w:tr>
      <w:tr w:rsidR="00B02F0D" w:rsidTr="00775EF6">
        <w:trPr>
          <w:jc w:val="center"/>
        </w:trPr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Iteração (</w:t>
            </w:r>
            <w:proofErr w:type="gramStart"/>
            <w:r>
              <w:t>Implementação</w:t>
            </w:r>
            <w:proofErr w:type="gramEnd"/>
            <w:r>
              <w:t xml:space="preserve"> + testes)</w:t>
            </w:r>
          </w:p>
        </w:tc>
        <w:tc>
          <w:tcPr>
            <w:tcW w:w="1872" w:type="dxa"/>
            <w:vAlign w:val="center"/>
          </w:tcPr>
          <w:p w:rsidR="00B02F0D" w:rsidRDefault="00B02F0D" w:rsidP="006A41FD">
            <w:pPr>
              <w:jc w:val="center"/>
            </w:pPr>
            <w:r>
              <w:t>20/04/2015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27/04/2015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B02F0D" w:rsidRPr="00B02F0D" w:rsidRDefault="00B02F0D" w:rsidP="00B02F0D"/>
    <w:p w:rsidR="0095311D" w:rsidRPr="00B46D12" w:rsidRDefault="0095311D">
      <w:pPr>
        <w:pStyle w:val="InfoBlue"/>
        <w:rPr>
          <w:vanish w:val="0"/>
        </w:rPr>
      </w:pPr>
    </w:p>
    <w:tbl>
      <w:tblPr>
        <w:tblW w:w="9511" w:type="dxa"/>
        <w:jc w:val="center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1134"/>
        <w:gridCol w:w="1418"/>
      </w:tblGrid>
      <w:tr w:rsidR="001A331C" w:rsidRPr="005B0992" w:rsidTr="00775EF6">
        <w:trPr>
          <w:trHeight w:val="728"/>
          <w:jc w:val="center"/>
        </w:trPr>
        <w:tc>
          <w:tcPr>
            <w:tcW w:w="1543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Prioridade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Horas Trabalhadas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Estimativa de Horas Restante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  <w:lang w:eastAsia="ja-JP"/>
              </w:rPr>
            </w:pPr>
            <w:r w:rsidRPr="0022663E">
              <w:rPr>
                <w:rFonts w:ascii="Arial" w:hAnsi="Arial" w:cs="Arial"/>
              </w:rPr>
              <w:t xml:space="preserve">Configuração de conta no </w:t>
            </w:r>
            <w:proofErr w:type="spellStart"/>
            <w:r w:rsidR="000E6692" w:rsidRPr="0022663E">
              <w:rPr>
                <w:rFonts w:ascii="Arial" w:hAnsi="Arial" w:cs="Arial"/>
              </w:rPr>
              <w:t>Github</w:t>
            </w:r>
            <w:proofErr w:type="spellEnd"/>
            <w:r w:rsidRPr="0022663E">
              <w:rPr>
                <w:rFonts w:ascii="Arial" w:hAnsi="Arial" w:cs="Arial"/>
              </w:rPr>
              <w:t xml:space="preserve"> para cliente de controle de versões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projeto piloto para apresentação em sala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a lista de itens de trabalho</w:t>
            </w:r>
          </w:p>
          <w:p w:rsidR="0022663E" w:rsidRPr="00751041" w:rsidRDefault="0022663E" w:rsidP="00556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9E6D77" w:rsidP="009E6D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bookmarkStart w:id="1" w:name="_GoBack"/>
            <w:bookmarkEnd w:id="1"/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Elaborar documento de visão do sistema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plano do projeto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 iniciais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os protótipos de GUI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Configuração da IDE + Criação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Tr="00775EF6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 w:rsidTr="00775EF6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6C4D26" w:rsidP="0007035E">
            <w:pPr>
              <w:pStyle w:val="Corpodetexto"/>
              <w:ind w:left="0"/>
              <w:jc w:val="center"/>
            </w:pPr>
            <w:r>
              <w:t>Problemas com a internet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6C4D26" w:rsidP="0007035E">
            <w:pPr>
              <w:pStyle w:val="Corpodetexto"/>
              <w:ind w:left="0"/>
              <w:jc w:val="center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0E6692" w:rsidP="000E6692">
            <w:pPr>
              <w:pStyle w:val="Corpodetexto"/>
              <w:ind w:left="0"/>
              <w:jc w:val="both"/>
            </w:pPr>
            <w:r>
              <w:t>O problema durou em média 2 horas.</w:t>
            </w:r>
          </w:p>
        </w:tc>
      </w:tr>
      <w:tr w:rsidR="00553C7F" w:rsidRPr="00C64741" w:rsidTr="00775EF6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Pr="00C64741" w:rsidRDefault="000E6692" w:rsidP="0007035E">
            <w:pPr>
              <w:pStyle w:val="Corpodetexto"/>
              <w:ind w:left="0"/>
              <w:jc w:val="center"/>
            </w:pPr>
            <w:r>
              <w:t>Problemas no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Default="000E6692" w:rsidP="0007035E">
            <w:pPr>
              <w:pStyle w:val="Corpodetexto"/>
              <w:ind w:left="0"/>
              <w:jc w:val="center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Default="000E6692" w:rsidP="000E6692">
            <w:pPr>
              <w:pStyle w:val="Corpodetexto"/>
              <w:ind w:left="0"/>
              <w:jc w:val="both"/>
            </w:pPr>
            <w:r>
              <w:t>O problema ocorreu na configuração do ambiente de controle de versão.</w:t>
            </w: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t>5.  Critérios de Avaliação</w:t>
      </w:r>
    </w:p>
    <w:p w:rsidR="006F1A7B" w:rsidRPr="00D41321" w:rsidRDefault="006F1A7B" w:rsidP="005B0992">
      <w:pPr>
        <w:pStyle w:val="Ttulo2"/>
        <w:jc w:val="both"/>
        <w:rPr>
          <w:b w:val="0"/>
        </w:rPr>
      </w:pPr>
      <w:r w:rsidRPr="00D41321">
        <w:rPr>
          <w:b w:val="0"/>
        </w:rPr>
        <w:t xml:space="preserve">Toda a infraestrutura do projeto </w:t>
      </w:r>
      <w:r w:rsidR="003B5393">
        <w:rPr>
          <w:b w:val="0"/>
        </w:rPr>
        <w:t xml:space="preserve">entregue </w:t>
      </w:r>
      <w:r w:rsidRPr="00D41321">
        <w:rPr>
          <w:b w:val="0"/>
        </w:rPr>
        <w:t>na data estimada.</w:t>
      </w:r>
    </w:p>
    <w:p w:rsidR="0095311D" w:rsidRPr="00D41321" w:rsidRDefault="003B5393" w:rsidP="005B0992">
      <w:pPr>
        <w:pStyle w:val="Ttulo2"/>
        <w:jc w:val="both"/>
        <w:rPr>
          <w:b w:val="0"/>
        </w:rPr>
      </w:pPr>
      <w:r>
        <w:rPr>
          <w:b w:val="0"/>
        </w:rPr>
        <w:t xml:space="preserve">Todos os casos testes de integração deverão </w:t>
      </w:r>
      <w:r w:rsidR="00C026E3">
        <w:rPr>
          <w:b w:val="0"/>
        </w:rPr>
        <w:t>ser executados sem falhas</w:t>
      </w:r>
      <w:r w:rsidR="0095311D" w:rsidRPr="00D41321">
        <w:rPr>
          <w:b w:val="0"/>
        </w:rPr>
        <w:t>.</w:t>
      </w:r>
    </w:p>
    <w:p w:rsidR="003B5393" w:rsidRDefault="00FD6B35" w:rsidP="005B0992">
      <w:pPr>
        <w:pStyle w:val="Ttulo2"/>
        <w:jc w:val="both"/>
        <w:rPr>
          <w:b w:val="0"/>
        </w:rPr>
      </w:pPr>
      <w:r w:rsidRPr="00D41321">
        <w:rPr>
          <w:b w:val="0"/>
        </w:rPr>
        <w:t>A arquitetura preliminar do sistema deverá ser definida e descrita no Caderno de Arquitetura</w:t>
      </w:r>
      <w:r w:rsidR="003B5393">
        <w:rPr>
          <w:b w:val="0"/>
        </w:rPr>
        <w:t>.</w:t>
      </w:r>
    </w:p>
    <w:p w:rsidR="0095311D" w:rsidRPr="003B5393" w:rsidRDefault="003B5393" w:rsidP="005B0992">
      <w:pPr>
        <w:pStyle w:val="Ttulo2"/>
        <w:jc w:val="both"/>
        <w:rPr>
          <w:rFonts w:cs="Arial"/>
          <w:b w:val="0"/>
          <w:color w:val="000000" w:themeColor="text1"/>
        </w:rPr>
      </w:pPr>
      <w:r w:rsidRPr="003B5393">
        <w:rPr>
          <w:rFonts w:cs="Arial"/>
          <w:b w:val="0"/>
          <w:color w:val="000000" w:themeColor="text1"/>
          <w:shd w:val="clear" w:color="auto" w:fill="F6F7F8"/>
        </w:rPr>
        <w:t xml:space="preserve">Os casos de uso com prioridade alta deverão estar </w:t>
      </w:r>
      <w:proofErr w:type="gramStart"/>
      <w:r w:rsidRPr="003B5393">
        <w:rPr>
          <w:rFonts w:cs="Arial"/>
          <w:b w:val="0"/>
          <w:color w:val="000000" w:themeColor="text1"/>
          <w:shd w:val="clear" w:color="auto" w:fill="F6F7F8"/>
        </w:rPr>
        <w:t>implementados</w:t>
      </w:r>
      <w:proofErr w:type="gramEnd"/>
      <w:r w:rsidRPr="003B5393">
        <w:rPr>
          <w:rFonts w:cs="Arial"/>
          <w:b w:val="0"/>
          <w:color w:val="000000" w:themeColor="text1"/>
          <w:shd w:val="clear" w:color="auto" w:fill="F6F7F8"/>
        </w:rPr>
        <w:t xml:space="preserve"> na entrega do release.</w:t>
      </w:r>
    </w:p>
    <w:p w:rsidR="003B5393" w:rsidRDefault="003B5393" w:rsidP="003B5393">
      <w:pPr>
        <w:rPr>
          <w:rFonts w:ascii="Arial" w:hAnsi="Arial" w:cs="Arial"/>
          <w:color w:val="000000" w:themeColor="text1"/>
        </w:rPr>
      </w:pPr>
    </w:p>
    <w:p w:rsidR="002023C3" w:rsidRDefault="002023C3" w:rsidP="003B5393">
      <w:pPr>
        <w:rPr>
          <w:rFonts w:ascii="Arial" w:hAnsi="Arial" w:cs="Arial"/>
          <w:color w:val="000000" w:themeColor="text1"/>
        </w:rPr>
      </w:pPr>
    </w:p>
    <w:p w:rsidR="002023C3" w:rsidRDefault="002023C3" w:rsidP="003B5393">
      <w:pPr>
        <w:rPr>
          <w:rFonts w:ascii="Arial" w:hAnsi="Arial" w:cs="Arial"/>
          <w:color w:val="000000" w:themeColor="text1"/>
        </w:rPr>
      </w:pPr>
    </w:p>
    <w:p w:rsidR="002023C3" w:rsidRPr="003B5393" w:rsidRDefault="002023C3" w:rsidP="003B5393">
      <w:pPr>
        <w:rPr>
          <w:rFonts w:ascii="Arial" w:hAnsi="Arial" w:cs="Arial"/>
          <w:color w:val="000000" w:themeColor="text1"/>
        </w:rPr>
      </w:pPr>
    </w:p>
    <w:p w:rsidR="0095311D" w:rsidRDefault="0095311D">
      <w:pPr>
        <w:pStyle w:val="Ttulo1"/>
      </w:pPr>
      <w:r>
        <w:t>6.  Avaliação</w:t>
      </w:r>
    </w:p>
    <w:p w:rsidR="00775EF6" w:rsidRPr="00775EF6" w:rsidRDefault="00775EF6" w:rsidP="00775EF6"/>
    <w:tbl>
      <w:tblPr>
        <w:tblW w:w="5543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461"/>
      </w:tblGrid>
      <w:tr w:rsidR="0095311D" w:rsidRPr="00C64741" w:rsidTr="00775EF6">
        <w:trPr>
          <w:jc w:val="center"/>
        </w:trPr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lastRenderedPageBreak/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 xml:space="preserve">Validar a configuração da </w:t>
            </w:r>
            <w:r w:rsidR="005B0992" w:rsidRPr="006F1A7B">
              <w:rPr>
                <w:iCs/>
                <w:color w:val="000000" w:themeColor="text1"/>
              </w:rPr>
              <w:t>infraestrutura</w:t>
            </w:r>
            <w:r w:rsidRPr="006F1A7B">
              <w:rPr>
                <w:iCs/>
                <w:color w:val="000000" w:themeColor="text1"/>
              </w:rPr>
              <w:t xml:space="preserve"> do projeto</w:t>
            </w:r>
          </w:p>
        </w:tc>
      </w:tr>
      <w:tr w:rsidR="0095311D" w:rsidTr="00775EF6">
        <w:trPr>
          <w:jc w:val="center"/>
        </w:trPr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</w:t>
            </w:r>
            <w:proofErr w:type="gramStart"/>
            <w:r w:rsidR="002D5687">
              <w:t>1</w:t>
            </w:r>
            <w:proofErr w:type="gramEnd"/>
          </w:p>
        </w:tc>
        <w:tc>
          <w:tcPr>
            <w:tcW w:w="3461" w:type="dxa"/>
          </w:tcPr>
          <w:p w:rsidR="0095311D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27/04</w:t>
            </w:r>
            <w:r w:rsidR="006F1A7B">
              <w:rPr>
                <w:iCs/>
              </w:rPr>
              <w:t>/201</w:t>
            </w:r>
            <w:r>
              <w:rPr>
                <w:iCs/>
              </w:rPr>
              <w:t>5</w:t>
            </w:r>
          </w:p>
        </w:tc>
      </w:tr>
      <w:tr w:rsidR="002D5687" w:rsidTr="00775EF6">
        <w:trPr>
          <w:jc w:val="center"/>
        </w:trPr>
        <w:tc>
          <w:tcPr>
            <w:tcW w:w="2082" w:type="dxa"/>
          </w:tcPr>
          <w:p w:rsidR="002D5687" w:rsidRDefault="002D5687">
            <w:pPr>
              <w:spacing w:before="40" w:after="40"/>
            </w:pPr>
            <w:r>
              <w:t xml:space="preserve">Data da Avaliação </w:t>
            </w:r>
            <w:proofErr w:type="gramStart"/>
            <w:r>
              <w:t>2</w:t>
            </w:r>
            <w:proofErr w:type="gramEnd"/>
          </w:p>
        </w:tc>
        <w:tc>
          <w:tcPr>
            <w:tcW w:w="3461" w:type="dxa"/>
          </w:tcPr>
          <w:p w:rsidR="002D5687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15/0</w:t>
            </w:r>
            <w:r w:rsidR="00D41321">
              <w:rPr>
                <w:iCs/>
              </w:rPr>
              <w:t>6</w:t>
            </w:r>
            <w:r w:rsidR="00B32767">
              <w:rPr>
                <w:iCs/>
              </w:rPr>
              <w:t>/201</w:t>
            </w:r>
            <w:r w:rsidR="00D41321">
              <w:rPr>
                <w:iCs/>
              </w:rPr>
              <w:t>5</w:t>
            </w:r>
          </w:p>
        </w:tc>
      </w:tr>
      <w:tr w:rsidR="00B32767" w:rsidRPr="00C64741" w:rsidTr="00775EF6">
        <w:trPr>
          <w:jc w:val="center"/>
        </w:trPr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D41321">
            <w:pPr>
              <w:spacing w:before="40" w:after="40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Adriano,</w:t>
            </w:r>
            <w:proofErr w:type="gramEnd"/>
            <w:r w:rsidR="00D41321">
              <w:rPr>
                <w:iCs/>
              </w:rPr>
              <w:t>Waltson</w:t>
            </w:r>
            <w:proofErr w:type="spellEnd"/>
            <w:r>
              <w:rPr>
                <w:iCs/>
              </w:rPr>
              <w:t xml:space="preserve"> e </w:t>
            </w:r>
            <w:proofErr w:type="spellStart"/>
            <w:r>
              <w:rPr>
                <w:iCs/>
              </w:rPr>
              <w:t>Jarley</w:t>
            </w:r>
            <w:proofErr w:type="spellEnd"/>
          </w:p>
        </w:tc>
      </w:tr>
      <w:tr w:rsidR="00B32767" w:rsidRPr="00650C08" w:rsidTr="00775EF6">
        <w:trPr>
          <w:jc w:val="center"/>
        </w:trPr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proofErr w:type="gramStart"/>
      <w:r w:rsidRPr="00DB51B4">
        <w:rPr>
          <w:color w:val="000000" w:themeColor="text1"/>
        </w:rPr>
        <w:t>Avaliação X Resultados de Testes</w:t>
      </w:r>
      <w:proofErr w:type="gramEnd"/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 w:rsidSect="00B13EC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24F" w:rsidRDefault="00F2524F">
      <w:r>
        <w:separator/>
      </w:r>
    </w:p>
  </w:endnote>
  <w:endnote w:type="continuationSeparator" w:id="0">
    <w:p w:rsidR="00F2524F" w:rsidRDefault="00F2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proofErr w:type="spellStart"/>
          <w:proofErr w:type="gramStart"/>
          <w:r w:rsidR="000E6692">
            <w:t>DoadorPE</w:t>
          </w:r>
          <w:proofErr w:type="spellEnd"/>
          <w:proofErr w:type="gramEnd"/>
          <w:r>
            <w:t xml:space="preserve">,  </w:t>
          </w:r>
          <w:r w:rsidR="006B5515">
            <w:fldChar w:fldCharType="begin"/>
          </w:r>
          <w:r>
            <w:instrText xml:space="preserve"> DATE \@ "yyyy" </w:instrText>
          </w:r>
          <w:r w:rsidR="006B5515">
            <w:fldChar w:fldCharType="separate"/>
          </w:r>
          <w:r w:rsidR="009E6D77">
            <w:rPr>
              <w:noProof/>
            </w:rPr>
            <w:t>2015</w:t>
          </w:r>
          <w:r w:rsidR="006B551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6B551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B5515">
            <w:rPr>
              <w:rStyle w:val="Nmerodepgina"/>
            </w:rPr>
            <w:fldChar w:fldCharType="separate"/>
          </w:r>
          <w:r w:rsidR="009E6D77">
            <w:rPr>
              <w:rStyle w:val="Nmerodepgina"/>
              <w:noProof/>
            </w:rPr>
            <w:t>1</w:t>
          </w:r>
          <w:r w:rsidR="006B5515">
            <w:rPr>
              <w:rStyle w:val="Nmerodepgina"/>
            </w:rPr>
            <w:fldChar w:fldCharType="end"/>
          </w:r>
          <w:r w:rsidR="009E308F">
            <w:rPr>
              <w:rStyle w:val="Nmerodepgina"/>
            </w:rPr>
            <w:t>de</w:t>
          </w:r>
          <w:fldSimple w:instr=" NUMPAGES  \* MERGEFORMAT ">
            <w:r w:rsidR="009E6D77" w:rsidRPr="009E6D77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24F" w:rsidRDefault="00F2524F">
      <w:r>
        <w:separator/>
      </w:r>
    </w:p>
  </w:footnote>
  <w:footnote w:type="continuationSeparator" w:id="0">
    <w:p w:rsidR="00F2524F" w:rsidRDefault="00F25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C1F62" w:rsidP="00650C0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proofErr w:type="gramStart"/>
          <w:r>
            <w:t>DoadorPE</w:t>
          </w:r>
          <w:proofErr w:type="spellEnd"/>
          <w:proofErr w:type="gram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C1F62">
          <w:r>
            <w:t xml:space="preserve">  Data:</w:t>
          </w:r>
          <w:r w:rsidR="006C1F62">
            <w:t xml:space="preserve"> </w:t>
          </w:r>
          <w:r w:rsidR="00EC2B2A">
            <w:t>09/03/2015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B11F1"/>
    <w:multiLevelType w:val="hybridMultilevel"/>
    <w:tmpl w:val="0F1E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0"/>
  </w:num>
  <w:num w:numId="31">
    <w:abstractNumId w:val="23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0E1E"/>
    <w:rsid w:val="00044988"/>
    <w:rsid w:val="00054959"/>
    <w:rsid w:val="0007035E"/>
    <w:rsid w:val="000925E8"/>
    <w:rsid w:val="000951E8"/>
    <w:rsid w:val="00097999"/>
    <w:rsid w:val="000E6692"/>
    <w:rsid w:val="000F772C"/>
    <w:rsid w:val="00100D5A"/>
    <w:rsid w:val="0011313B"/>
    <w:rsid w:val="0016523E"/>
    <w:rsid w:val="00186B7C"/>
    <w:rsid w:val="001A331C"/>
    <w:rsid w:val="001A629C"/>
    <w:rsid w:val="001C050F"/>
    <w:rsid w:val="001C5744"/>
    <w:rsid w:val="002023C3"/>
    <w:rsid w:val="00206BB8"/>
    <w:rsid w:val="0022663E"/>
    <w:rsid w:val="002312B0"/>
    <w:rsid w:val="00247F67"/>
    <w:rsid w:val="002D5687"/>
    <w:rsid w:val="00363FFA"/>
    <w:rsid w:val="003B5393"/>
    <w:rsid w:val="004901D6"/>
    <w:rsid w:val="004C6480"/>
    <w:rsid w:val="005005E6"/>
    <w:rsid w:val="005249E5"/>
    <w:rsid w:val="00527FD9"/>
    <w:rsid w:val="0054217B"/>
    <w:rsid w:val="00553C7F"/>
    <w:rsid w:val="00556193"/>
    <w:rsid w:val="00566160"/>
    <w:rsid w:val="0056790B"/>
    <w:rsid w:val="005B0992"/>
    <w:rsid w:val="005B1B57"/>
    <w:rsid w:val="005B7CBA"/>
    <w:rsid w:val="005C6E4D"/>
    <w:rsid w:val="005D549E"/>
    <w:rsid w:val="005D5CFE"/>
    <w:rsid w:val="005E24A3"/>
    <w:rsid w:val="005F2123"/>
    <w:rsid w:val="00611555"/>
    <w:rsid w:val="00624278"/>
    <w:rsid w:val="006243CD"/>
    <w:rsid w:val="00650C08"/>
    <w:rsid w:val="006A41FD"/>
    <w:rsid w:val="006B5515"/>
    <w:rsid w:val="006C12D7"/>
    <w:rsid w:val="006C1F62"/>
    <w:rsid w:val="006C4D26"/>
    <w:rsid w:val="006F1A7B"/>
    <w:rsid w:val="00751041"/>
    <w:rsid w:val="00775EF6"/>
    <w:rsid w:val="00780513"/>
    <w:rsid w:val="007D225C"/>
    <w:rsid w:val="007D6974"/>
    <w:rsid w:val="007E6E8A"/>
    <w:rsid w:val="007F5601"/>
    <w:rsid w:val="00802993"/>
    <w:rsid w:val="008443E4"/>
    <w:rsid w:val="008956D3"/>
    <w:rsid w:val="008A7A78"/>
    <w:rsid w:val="00917463"/>
    <w:rsid w:val="009310F6"/>
    <w:rsid w:val="0095311D"/>
    <w:rsid w:val="00985A0C"/>
    <w:rsid w:val="00993DB8"/>
    <w:rsid w:val="009E308F"/>
    <w:rsid w:val="009E6D77"/>
    <w:rsid w:val="00A127F1"/>
    <w:rsid w:val="00A16E59"/>
    <w:rsid w:val="00A47807"/>
    <w:rsid w:val="00A964FB"/>
    <w:rsid w:val="00B02F0D"/>
    <w:rsid w:val="00B13EC8"/>
    <w:rsid w:val="00B20A98"/>
    <w:rsid w:val="00B32767"/>
    <w:rsid w:val="00B46D12"/>
    <w:rsid w:val="00B828A1"/>
    <w:rsid w:val="00BC6510"/>
    <w:rsid w:val="00BF605C"/>
    <w:rsid w:val="00C026E3"/>
    <w:rsid w:val="00C1198A"/>
    <w:rsid w:val="00C21148"/>
    <w:rsid w:val="00C44506"/>
    <w:rsid w:val="00C60E1E"/>
    <w:rsid w:val="00C64741"/>
    <w:rsid w:val="00C879F6"/>
    <w:rsid w:val="00D07E17"/>
    <w:rsid w:val="00D229F0"/>
    <w:rsid w:val="00D41321"/>
    <w:rsid w:val="00D53A19"/>
    <w:rsid w:val="00D96D88"/>
    <w:rsid w:val="00DA59DB"/>
    <w:rsid w:val="00DB51B4"/>
    <w:rsid w:val="00DC1CF8"/>
    <w:rsid w:val="00E35017"/>
    <w:rsid w:val="00EB43AA"/>
    <w:rsid w:val="00EC2B2A"/>
    <w:rsid w:val="00ED0FF2"/>
    <w:rsid w:val="00EE72EA"/>
    <w:rsid w:val="00F14E64"/>
    <w:rsid w:val="00F2524F"/>
    <w:rsid w:val="00F32F68"/>
    <w:rsid w:val="00F44DE3"/>
    <w:rsid w:val="00F6558A"/>
    <w:rsid w:val="00F742F9"/>
    <w:rsid w:val="00F8546E"/>
    <w:rsid w:val="00FD6B35"/>
    <w:rsid w:val="00FD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C8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B13E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13E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13E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13E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13E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13E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3E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13E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13E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13E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13E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13E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B13EC8"/>
    <w:pPr>
      <w:ind w:left="900" w:hanging="900"/>
    </w:pPr>
  </w:style>
  <w:style w:type="paragraph" w:styleId="Sumrio1">
    <w:name w:val="toc 1"/>
    <w:basedOn w:val="Normal"/>
    <w:next w:val="Normal"/>
    <w:semiHidden/>
    <w:rsid w:val="00B13E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13E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13E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13E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13E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13EC8"/>
  </w:style>
  <w:style w:type="paragraph" w:customStyle="1" w:styleId="Bullet1">
    <w:name w:val="Bullet1"/>
    <w:basedOn w:val="Normal"/>
    <w:rsid w:val="00B13EC8"/>
    <w:pPr>
      <w:ind w:left="720" w:hanging="432"/>
    </w:pPr>
  </w:style>
  <w:style w:type="paragraph" w:customStyle="1" w:styleId="Bullet2">
    <w:name w:val="Bullet2"/>
    <w:basedOn w:val="Normal"/>
    <w:rsid w:val="00B13E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13EC8"/>
    <w:pPr>
      <w:keepLines/>
      <w:spacing w:after="120"/>
    </w:pPr>
  </w:style>
  <w:style w:type="paragraph" w:styleId="Corpodetexto">
    <w:name w:val="Body Text"/>
    <w:basedOn w:val="Normal"/>
    <w:semiHidden/>
    <w:rsid w:val="00B13E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13E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B13E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13E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13E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13E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13E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13E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13EC8"/>
    <w:pPr>
      <w:ind w:left="600"/>
    </w:pPr>
  </w:style>
  <w:style w:type="paragraph" w:styleId="Sumrio5">
    <w:name w:val="toc 5"/>
    <w:basedOn w:val="Normal"/>
    <w:next w:val="Normal"/>
    <w:autoRedefine/>
    <w:semiHidden/>
    <w:rsid w:val="00B13EC8"/>
    <w:pPr>
      <w:ind w:left="800"/>
    </w:pPr>
  </w:style>
  <w:style w:type="paragraph" w:styleId="Sumrio6">
    <w:name w:val="toc 6"/>
    <w:basedOn w:val="Normal"/>
    <w:next w:val="Normal"/>
    <w:autoRedefine/>
    <w:semiHidden/>
    <w:rsid w:val="00B13EC8"/>
    <w:pPr>
      <w:ind w:left="1000"/>
    </w:pPr>
  </w:style>
  <w:style w:type="paragraph" w:styleId="Sumrio7">
    <w:name w:val="toc 7"/>
    <w:basedOn w:val="Normal"/>
    <w:next w:val="Normal"/>
    <w:autoRedefine/>
    <w:semiHidden/>
    <w:rsid w:val="00B13EC8"/>
    <w:pPr>
      <w:ind w:left="1200"/>
    </w:pPr>
  </w:style>
  <w:style w:type="paragraph" w:styleId="Sumrio8">
    <w:name w:val="toc 8"/>
    <w:basedOn w:val="Normal"/>
    <w:next w:val="Normal"/>
    <w:autoRedefine/>
    <w:semiHidden/>
    <w:rsid w:val="00B13EC8"/>
    <w:pPr>
      <w:ind w:left="1400"/>
    </w:pPr>
  </w:style>
  <w:style w:type="paragraph" w:styleId="Sumrio9">
    <w:name w:val="toc 9"/>
    <w:basedOn w:val="Normal"/>
    <w:next w:val="Normal"/>
    <w:autoRedefine/>
    <w:semiHidden/>
    <w:rsid w:val="00B13EC8"/>
    <w:pPr>
      <w:ind w:left="1600"/>
    </w:pPr>
  </w:style>
  <w:style w:type="paragraph" w:styleId="Corpodetexto2">
    <w:name w:val="Body Text 2"/>
    <w:basedOn w:val="Normal"/>
    <w:semiHidden/>
    <w:rsid w:val="00B13EC8"/>
    <w:rPr>
      <w:i/>
      <w:color w:val="0000FF"/>
    </w:rPr>
  </w:style>
  <w:style w:type="paragraph" w:styleId="Recuodecorpodetexto">
    <w:name w:val="Body Text Indent"/>
    <w:basedOn w:val="Normal"/>
    <w:semiHidden/>
    <w:rsid w:val="00B13E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13E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13E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13E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B13EC8"/>
    <w:rPr>
      <w:color w:val="0000FF"/>
      <w:u w:val="single"/>
    </w:rPr>
  </w:style>
  <w:style w:type="paragraph" w:customStyle="1" w:styleId="infoblue0">
    <w:name w:val="infoblue"/>
    <w:basedOn w:val="Normal"/>
    <w:rsid w:val="00B13E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B13E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B13EC8"/>
    <w:rPr>
      <w:sz w:val="16"/>
      <w:szCs w:val="16"/>
    </w:rPr>
  </w:style>
  <w:style w:type="paragraph" w:styleId="Textodecomentrio">
    <w:name w:val="annotation text"/>
    <w:basedOn w:val="Normal"/>
    <w:semiHidden/>
    <w:rsid w:val="00B13EC8"/>
  </w:style>
  <w:style w:type="paragraph" w:customStyle="1" w:styleId="CommentSubject">
    <w:name w:val="Comment Subject"/>
    <w:basedOn w:val="Textodecomentrio"/>
    <w:next w:val="Textodecomentrio"/>
    <w:semiHidden/>
    <w:rsid w:val="00B13EC8"/>
    <w:rPr>
      <w:b/>
      <w:bCs/>
    </w:rPr>
  </w:style>
  <w:style w:type="paragraph" w:customStyle="1" w:styleId="InfoBluelistitem">
    <w:name w:val="InfoBlue list item"/>
    <w:basedOn w:val="InfoBlue"/>
    <w:rsid w:val="00B13E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5DEE7-90E8-40F8-A2A3-933037CD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113</TotalTime>
  <Pages>1</Pages>
  <Words>437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djadrianodez</cp:lastModifiedBy>
  <cp:revision>17</cp:revision>
  <cp:lastPrinted>2014-08-18T21:53:00Z</cp:lastPrinted>
  <dcterms:created xsi:type="dcterms:W3CDTF">2015-03-21T21:51:00Z</dcterms:created>
  <dcterms:modified xsi:type="dcterms:W3CDTF">2015-06-08T18:52:00Z</dcterms:modified>
</cp:coreProperties>
</file>