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7600B6">
      <w:pPr>
        <w:pStyle w:val="Ttulo"/>
      </w:pPr>
      <w:proofErr w:type="spellStart"/>
      <w:proofErr w:type="gramStart"/>
      <w:r>
        <w:t>DoadorPE</w:t>
      </w:r>
      <w:proofErr w:type="spellEnd"/>
      <w:proofErr w:type="gramEnd"/>
      <w:r w:rsidR="00285ED7">
        <w:br/>
        <w:t xml:space="preserve">Caso de Uso: </w:t>
      </w:r>
      <w:r w:rsidR="008B635F">
        <w:t>Compartilhar</w:t>
      </w:r>
      <w:r w:rsidR="006F2124">
        <w:t xml:space="preserve"> em rede social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 xml:space="preserve">Este caso de uso especifica a ação </w:t>
      </w:r>
      <w:r w:rsidR="00FB032F">
        <w:t xml:space="preserve">de </w:t>
      </w:r>
      <w:r w:rsidR="008B635F">
        <w:t>compartilhar informações dos donatários em redes sociais</w:t>
      </w:r>
      <w:r w:rsidR="00FB032F"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6F2124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r>
        <w:rPr>
          <w:b w:val="0"/>
        </w:rPr>
        <w:t>Ter donatário cadastrado na base de dados.</w:t>
      </w:r>
    </w:p>
    <w:p w:rsidR="00285ED7" w:rsidRDefault="00285ED7">
      <w:pPr>
        <w:pStyle w:val="Ttulo1"/>
      </w:pPr>
      <w:r>
        <w:t>Fluxo Principal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sistema apresenta uma interface para o usuário, realizar a busca.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usuário seleciona uma das opções de busca</w:t>
      </w:r>
      <w:r w:rsidR="00F77590">
        <w:t xml:space="preserve"> (tipos sanguíneos)</w:t>
      </w:r>
      <w:r>
        <w:t xml:space="preserve"> e clica no botão “Buscar”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sistema realiza a busca dos donatários na base de dados.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sistema retorno ao usuário os dados de acordo com a condição de busca</w:t>
      </w:r>
    </w:p>
    <w:p w:rsidR="006F2124" w:rsidRDefault="006F2124">
      <w:pPr>
        <w:pStyle w:val="Corpodetexto"/>
        <w:numPr>
          <w:ilvl w:val="0"/>
          <w:numId w:val="5"/>
        </w:numPr>
      </w:pPr>
      <w:r>
        <w:t>O sistema exibe ao usu</w:t>
      </w:r>
      <w:r w:rsidR="00186770">
        <w:t>ário esses dados.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>O sis</w:t>
      </w:r>
      <w:r w:rsidR="00DA6F7D">
        <w:t xml:space="preserve">tema apresenta uma interface onde mostra </w:t>
      </w:r>
      <w:r w:rsidR="008B635F">
        <w:t>informações que poderão ser o compartilhas</w:t>
      </w:r>
      <w:r w:rsidR="00141F15">
        <w:t>.</w:t>
      </w:r>
    </w:p>
    <w:p w:rsidR="00DF7E86" w:rsidRDefault="008B635F" w:rsidP="00DA6F7D">
      <w:pPr>
        <w:pStyle w:val="Corpodetexto"/>
        <w:numPr>
          <w:ilvl w:val="0"/>
          <w:numId w:val="5"/>
        </w:numPr>
      </w:pPr>
      <w:r>
        <w:t>O usuário clica no botão compartilhar.</w:t>
      </w:r>
    </w:p>
    <w:p w:rsidR="008B635F" w:rsidRDefault="008B635F" w:rsidP="00DA6F7D">
      <w:pPr>
        <w:pStyle w:val="Corpodetexto"/>
        <w:numPr>
          <w:ilvl w:val="0"/>
          <w:numId w:val="5"/>
        </w:numPr>
      </w:pPr>
      <w:r>
        <w:t>O sistema envia essas informações para linha do tempo do usuário.</w:t>
      </w:r>
    </w:p>
    <w:p w:rsidR="00186770" w:rsidRDefault="00186770" w:rsidP="00DA6F7D">
      <w:pPr>
        <w:pStyle w:val="Corpodetexto"/>
        <w:numPr>
          <w:ilvl w:val="0"/>
          <w:numId w:val="5"/>
        </w:numPr>
      </w:pPr>
      <w:r>
        <w:t>Encerra o caso de uso.</w:t>
      </w:r>
    </w:p>
    <w:p w:rsidR="008B635F" w:rsidRPr="003C6BB0" w:rsidRDefault="008B635F" w:rsidP="008B635F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proofErr w:type="gramStart"/>
      <w:r w:rsidR="00DA6F7D">
        <w:t>2</w:t>
      </w:r>
      <w:proofErr w:type="gramEnd"/>
      <w:r w:rsidR="008160F9">
        <w:t xml:space="preserve"> do Fluxo Principal</w:t>
      </w:r>
      <w:r w:rsidR="00DA6F7D">
        <w:t xml:space="preserve"> o usuário n</w:t>
      </w:r>
      <w:r w:rsidR="008B635F">
        <w:t xml:space="preserve">ão estiver </w:t>
      </w:r>
      <w:r w:rsidR="00F77590">
        <w:t>cadastrados os donatários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8B635F">
        <w:t xml:space="preserve">referente </w:t>
      </w:r>
      <w:r w:rsidR="00F77590">
        <w:t>à ausência do donatário</w:t>
      </w:r>
      <w:r w:rsidR="008B635F">
        <w:t>.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</w:t>
      </w:r>
      <w:proofErr w:type="gramStart"/>
      <w:r w:rsidR="00DA6F7D">
        <w:t>1</w:t>
      </w:r>
      <w:proofErr w:type="gramEnd"/>
      <w:r w:rsidR="003E5274">
        <w:t xml:space="preserve"> do fluxo principal</w:t>
      </w:r>
      <w:r w:rsidR="00DD4C79">
        <w:t>.</w:t>
      </w:r>
    </w:p>
    <w:p w:rsidR="00A56702" w:rsidRDefault="00A56702" w:rsidP="00A56702">
      <w:pPr>
        <w:pStyle w:val="Ttulo2"/>
        <w:numPr>
          <w:ilvl w:val="1"/>
          <w:numId w:val="1"/>
        </w:numPr>
      </w:pPr>
      <w:r>
        <w:t xml:space="preserve"> </w:t>
      </w:r>
      <w:r>
        <w:t>[FA2]</w:t>
      </w:r>
    </w:p>
    <w:p w:rsidR="00A56702" w:rsidRPr="00630A3D" w:rsidRDefault="00A56702" w:rsidP="00A56702">
      <w:pPr>
        <w:pStyle w:val="Corpodetexto"/>
      </w:pPr>
      <w:r>
        <w:t xml:space="preserve">Se no passo </w:t>
      </w:r>
      <w:proofErr w:type="gramStart"/>
      <w:r w:rsidR="00C42941">
        <w:t>7</w:t>
      </w:r>
      <w:proofErr w:type="gramEnd"/>
      <w:r>
        <w:t xml:space="preserve"> do Fluxo Principal o aplicativo não confirmar </w:t>
      </w:r>
      <w:r w:rsidR="00C42941">
        <w:t>a conectividade de rede</w:t>
      </w:r>
      <w:r>
        <w:t>.</w:t>
      </w:r>
    </w:p>
    <w:p w:rsidR="00A56702" w:rsidRDefault="00A56702" w:rsidP="00A56702">
      <w:pPr>
        <w:pStyle w:val="Corpodetexto"/>
        <w:numPr>
          <w:ilvl w:val="0"/>
          <w:numId w:val="11"/>
        </w:numPr>
      </w:pPr>
      <w:r>
        <w:t xml:space="preserve">Apresentar uma mensagem de erro para o usuário informando que </w:t>
      </w:r>
      <w:r>
        <w:t>não foi possível concluir a operação</w:t>
      </w:r>
      <w:r w:rsidR="00C42941">
        <w:t>, favor verificar</w:t>
      </w:r>
      <w:r>
        <w:t xml:space="preserve"> </w:t>
      </w:r>
      <w:r w:rsidR="00C42941">
        <w:t>sua conectividade</w:t>
      </w:r>
      <w:bookmarkStart w:id="0" w:name="_GoBack"/>
      <w:bookmarkEnd w:id="0"/>
      <w:r w:rsidR="00C42941">
        <w:t>.</w:t>
      </w:r>
    </w:p>
    <w:p w:rsidR="00C42941" w:rsidRPr="0044497E" w:rsidRDefault="00C42941" w:rsidP="00A56702">
      <w:pPr>
        <w:pStyle w:val="Corpodetexto"/>
        <w:numPr>
          <w:ilvl w:val="0"/>
          <w:numId w:val="11"/>
        </w:numPr>
      </w:pPr>
      <w:r>
        <w:t xml:space="preserve">Volta para o passo </w:t>
      </w:r>
      <w:proofErr w:type="gramStart"/>
      <w:r>
        <w:t>1</w:t>
      </w:r>
      <w:proofErr w:type="gramEnd"/>
      <w:r>
        <w:t xml:space="preserve"> do fluxo principal.</w:t>
      </w:r>
    </w:p>
    <w:p w:rsidR="00A56702" w:rsidRDefault="00A56702" w:rsidP="00A56702">
      <w:pPr>
        <w:pStyle w:val="Corpodetexto"/>
        <w:ind w:left="0"/>
      </w:pP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 xml:space="preserve">Cenário </w:t>
      </w:r>
      <w:proofErr w:type="gramStart"/>
      <w:r>
        <w:t>1</w:t>
      </w:r>
      <w:proofErr w:type="gramEnd"/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lastRenderedPageBreak/>
        <w:t xml:space="preserve">Cenário </w:t>
      </w:r>
      <w:proofErr w:type="gramStart"/>
      <w:r w:rsidRPr="00D119C5">
        <w:t>2</w:t>
      </w:r>
      <w:proofErr w:type="gramEnd"/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 xml:space="preserve">Fluxo Alternativo </w:t>
      </w:r>
      <w:proofErr w:type="gramStart"/>
      <w:r>
        <w:t>1</w:t>
      </w:r>
      <w:proofErr w:type="gramEnd"/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</w:t>
      </w:r>
      <w:r w:rsidR="008B635F">
        <w:rPr>
          <w:sz w:val="20"/>
          <w:szCs w:val="20"/>
        </w:rPr>
        <w:t>, terá as informações compartilhadas na rede social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Default="008C6475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200400" cy="5200650"/>
            <wp:effectExtent l="19050" t="0" r="0" b="0"/>
            <wp:docPr id="1" name="Imagem 1" descr="C:\Users\Waltson\Pictures\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Pictures\consult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75" w:rsidRPr="008B5890" w:rsidRDefault="008C6475" w:rsidP="009A33E0">
      <w:pPr>
        <w:pStyle w:val="Corpodetexto"/>
      </w:pPr>
      <w:r>
        <w:rPr>
          <w:noProof/>
          <w:lang w:eastAsia="pt-BR"/>
        </w:rPr>
        <w:lastRenderedPageBreak/>
        <w:drawing>
          <wp:inline distT="0" distB="0" distL="0" distR="0">
            <wp:extent cx="3219450" cy="5219700"/>
            <wp:effectExtent l="19050" t="0" r="0" b="0"/>
            <wp:docPr id="2" name="Imagem 2" descr="C:\Users\Waltson\Pictures\Carê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tson\Pictures\Carênci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475" w:rsidRPr="008B5890" w:rsidSect="004E7CF4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259" w:rsidRDefault="00034259">
      <w:r>
        <w:separator/>
      </w:r>
    </w:p>
  </w:endnote>
  <w:endnote w:type="continuationSeparator" w:id="0">
    <w:p w:rsidR="00034259" w:rsidRDefault="0003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3172A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172A0">
            <w:rPr>
              <w:rStyle w:val="Nmerodepgina"/>
              <w:sz w:val="20"/>
            </w:rPr>
            <w:fldChar w:fldCharType="separate"/>
          </w:r>
          <w:r w:rsidR="00C42941">
            <w:rPr>
              <w:rStyle w:val="Nmerodepgina"/>
              <w:noProof/>
              <w:sz w:val="20"/>
            </w:rPr>
            <w:t>1</w:t>
          </w:r>
          <w:r w:rsidR="003172A0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3172A0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3172A0">
            <w:rPr>
              <w:rStyle w:val="Nmerodepgina"/>
              <w:sz w:val="20"/>
              <w:szCs w:val="20"/>
            </w:rPr>
            <w:fldChar w:fldCharType="separate"/>
          </w:r>
          <w:r w:rsidR="00C42941">
            <w:rPr>
              <w:rStyle w:val="Nmerodepgina"/>
              <w:noProof/>
              <w:sz w:val="20"/>
              <w:szCs w:val="20"/>
            </w:rPr>
            <w:t>3</w:t>
          </w:r>
          <w:r w:rsidR="003172A0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259" w:rsidRDefault="00034259">
      <w:r>
        <w:separator/>
      </w:r>
    </w:p>
  </w:footnote>
  <w:footnote w:type="continuationSeparator" w:id="0">
    <w:p w:rsidR="00034259" w:rsidRDefault="00034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proofErr w:type="spellStart"/>
          <w:proofErr w:type="gramStart"/>
          <w:r>
            <w:rPr>
              <w:sz w:val="20"/>
            </w:rPr>
            <w:t>DoadorPE</w:t>
          </w:r>
          <w:proofErr w:type="spellEnd"/>
          <w:proofErr w:type="gramEnd"/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8B635F" w:rsidRDefault="00285ED7" w:rsidP="008B635F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8B635F">
            <w:rPr>
              <w:sz w:val="20"/>
            </w:rPr>
            <w:t>Compartilhar</w:t>
          </w:r>
          <w:r w:rsidR="006F2124">
            <w:rPr>
              <w:sz w:val="20"/>
            </w:rPr>
            <w:t xml:space="preserve"> em rede social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</w:t>
          </w:r>
          <w:proofErr w:type="gramStart"/>
          <w:r>
            <w:rPr>
              <w:sz w:val="20"/>
            </w:rPr>
            <w:t xml:space="preserve">  </w:t>
          </w:r>
          <w:proofErr w:type="gramEnd"/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34259"/>
    <w:rsid w:val="000C5A34"/>
    <w:rsid w:val="00141F15"/>
    <w:rsid w:val="00157BEC"/>
    <w:rsid w:val="00186770"/>
    <w:rsid w:val="001E5A8B"/>
    <w:rsid w:val="00240D06"/>
    <w:rsid w:val="00285ED7"/>
    <w:rsid w:val="003172A0"/>
    <w:rsid w:val="003C6BB0"/>
    <w:rsid w:val="003E5274"/>
    <w:rsid w:val="00411F22"/>
    <w:rsid w:val="004E7CF4"/>
    <w:rsid w:val="00516559"/>
    <w:rsid w:val="005217F6"/>
    <w:rsid w:val="00536886"/>
    <w:rsid w:val="005C3D44"/>
    <w:rsid w:val="005D1246"/>
    <w:rsid w:val="005E7696"/>
    <w:rsid w:val="00630A3D"/>
    <w:rsid w:val="00644146"/>
    <w:rsid w:val="006F2124"/>
    <w:rsid w:val="00727A1F"/>
    <w:rsid w:val="007600B6"/>
    <w:rsid w:val="00765BA4"/>
    <w:rsid w:val="008160F9"/>
    <w:rsid w:val="00847948"/>
    <w:rsid w:val="008A1D6C"/>
    <w:rsid w:val="008B5890"/>
    <w:rsid w:val="008B635F"/>
    <w:rsid w:val="008C6475"/>
    <w:rsid w:val="00907F25"/>
    <w:rsid w:val="00963E52"/>
    <w:rsid w:val="009A1EDC"/>
    <w:rsid w:val="009A33E0"/>
    <w:rsid w:val="00A56702"/>
    <w:rsid w:val="00AD2803"/>
    <w:rsid w:val="00B9279E"/>
    <w:rsid w:val="00C42941"/>
    <w:rsid w:val="00C56D52"/>
    <w:rsid w:val="00C86C74"/>
    <w:rsid w:val="00D119C5"/>
    <w:rsid w:val="00D36FBD"/>
    <w:rsid w:val="00D50E7D"/>
    <w:rsid w:val="00DA6F7D"/>
    <w:rsid w:val="00DD4C79"/>
    <w:rsid w:val="00DE5D02"/>
    <w:rsid w:val="00DF7E86"/>
    <w:rsid w:val="00E01EB8"/>
    <w:rsid w:val="00E40232"/>
    <w:rsid w:val="00E94045"/>
    <w:rsid w:val="00F07D73"/>
    <w:rsid w:val="00F77590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link w:val="CorpodetextoChar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2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246"/>
    <w:rPr>
      <w:rFonts w:ascii="Tahoma" w:hAnsi="Tahoma" w:cs="Tahoma"/>
      <w:sz w:val="16"/>
      <w:szCs w:val="16"/>
      <w:lang w:val="pt-BR"/>
    </w:rPr>
  </w:style>
  <w:style w:type="character" w:customStyle="1" w:styleId="Ttulo2Char">
    <w:name w:val="Título 2 Char"/>
    <w:basedOn w:val="Fontepargpadro"/>
    <w:link w:val="Ttulo2"/>
    <w:rsid w:val="00A56702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A56702"/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76</TotalTime>
  <Pages>3</Pages>
  <Words>249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djadrianodez</cp:lastModifiedBy>
  <cp:revision>4</cp:revision>
  <cp:lastPrinted>2014-08-18T21:56:00Z</cp:lastPrinted>
  <dcterms:created xsi:type="dcterms:W3CDTF">2015-05-04T17:58:00Z</dcterms:created>
  <dcterms:modified xsi:type="dcterms:W3CDTF">2015-05-25T19:56:00Z</dcterms:modified>
</cp:coreProperties>
</file>